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2307" w14:textId="538AD0F9" w:rsidR="00807843" w:rsidRDefault="009D6A12">
      <w:pPr>
        <w:pStyle w:val="Heading1"/>
      </w:pPr>
      <w:r>
        <w:t>UNIT-0</w:t>
      </w:r>
      <w:r w:rsidR="00D757F2">
        <w:t>4</w:t>
      </w:r>
      <w:r>
        <w:t xml:space="preserve">: </w:t>
      </w:r>
      <w:r w:rsidR="00D757F2" w:rsidRPr="00D757F2">
        <w:t>﻿Installation and development environment overview</w:t>
      </w:r>
    </w:p>
    <w:p w14:paraId="1F07B345" w14:textId="7E89FE2A" w:rsidR="00D757F2" w:rsidRPr="00D757F2" w:rsidRDefault="00D757F2" w:rsidP="00D757F2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757F2">
        <w:rPr>
          <w:rFonts w:ascii="Calibri" w:hAnsi="Calibri" w:cs="Calibri"/>
          <w:color w:val="auto"/>
          <w:sz w:val="24"/>
          <w:szCs w:val="24"/>
        </w:rPr>
        <w:t>﻿</w:t>
      </w:r>
      <w:r w:rsidRPr="00D757F2">
        <w:rPr>
          <w:rFonts w:ascii="Times New Roman" w:hAnsi="Times New Roman" w:cs="Times New Roman"/>
          <w:b/>
          <w:bCs/>
          <w:color w:val="auto"/>
          <w:sz w:val="24"/>
          <w:szCs w:val="24"/>
        </w:rPr>
        <w:t>Rapid Miner</w:t>
      </w:r>
      <w:r w:rsidRPr="00D757F2">
        <w:rPr>
          <w:rFonts w:ascii="Times New Roman" w:hAnsi="Times New Roman" w:cs="Times New Roman"/>
          <w:color w:val="auto"/>
          <w:sz w:val="24"/>
          <w:szCs w:val="24"/>
        </w:rPr>
        <w:t xml:space="preserve"> provides an environment for machine learning and data mining processes.</w:t>
      </w:r>
    </w:p>
    <w:p w14:paraId="76C477F3" w14:textId="30D1DFF8" w:rsidR="00D757F2" w:rsidRPr="00D757F2" w:rsidRDefault="00D757F2" w:rsidP="00D757F2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757F2">
        <w:rPr>
          <w:rFonts w:ascii="Calibri" w:hAnsi="Calibri" w:cs="Calibri"/>
          <w:color w:val="auto"/>
          <w:sz w:val="24"/>
          <w:szCs w:val="24"/>
        </w:rPr>
        <w:t>﻿</w:t>
      </w:r>
      <w:r w:rsidRPr="00D757F2">
        <w:rPr>
          <w:rFonts w:ascii="Times New Roman" w:hAnsi="Times New Roman" w:cs="Times New Roman"/>
          <w:b/>
          <w:bCs/>
          <w:color w:val="auto"/>
          <w:sz w:val="24"/>
          <w:szCs w:val="24"/>
        </w:rPr>
        <w:t>WEKA</w:t>
      </w:r>
      <w:r w:rsidRPr="00D757F2">
        <w:rPr>
          <w:rFonts w:ascii="Times New Roman" w:hAnsi="Times New Roman" w:cs="Times New Roman"/>
          <w:color w:val="auto"/>
          <w:sz w:val="24"/>
          <w:szCs w:val="24"/>
        </w:rPr>
        <w:t xml:space="preserve"> stands for </w:t>
      </w:r>
      <w:r w:rsidRPr="00050D03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Waikato</w:t>
      </w:r>
      <w:r w:rsidRPr="00D757F2">
        <w:rPr>
          <w:rFonts w:ascii="Times New Roman" w:hAnsi="Times New Roman" w:cs="Times New Roman"/>
          <w:color w:val="auto"/>
          <w:sz w:val="24"/>
          <w:szCs w:val="24"/>
        </w:rPr>
        <w:t xml:space="preserve"> Environment for Knowledge Analysis</w:t>
      </w:r>
      <w:r w:rsidRPr="00D757F2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D757F2">
        <w:rPr>
          <w:rFonts w:ascii="Times New Roman" w:hAnsi="Times New Roman" w:cs="Times New Roman"/>
          <w:color w:val="auto"/>
          <w:sz w:val="24"/>
          <w:szCs w:val="24"/>
        </w:rPr>
        <w:t>I</w:t>
      </w:r>
      <w:r w:rsidRPr="00D757F2">
        <w:rPr>
          <w:rFonts w:ascii="Calibri" w:hAnsi="Calibri" w:cs="Calibri"/>
          <w:color w:val="auto"/>
          <w:sz w:val="24"/>
          <w:szCs w:val="24"/>
        </w:rPr>
        <w:t>t</w:t>
      </w:r>
      <w:r w:rsidRPr="00D757F2">
        <w:rPr>
          <w:rFonts w:ascii="Times New Roman" w:hAnsi="Times New Roman" w:cs="Times New Roman"/>
          <w:color w:val="auto"/>
          <w:sz w:val="24"/>
          <w:szCs w:val="24"/>
        </w:rPr>
        <w:t xml:space="preserve"> provides a lot of tools for data preprocessing, classification, clustering, regression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D757F2">
        <w:rPr>
          <w:rFonts w:ascii="Times New Roman" w:hAnsi="Times New Roman" w:cs="Times New Roman"/>
          <w:color w:val="auto"/>
          <w:sz w:val="24"/>
          <w:szCs w:val="24"/>
        </w:rPr>
        <w:t>analysis, association rule creation, feature extraction, and data visualization. It is a powerful tool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D757F2">
        <w:rPr>
          <w:rFonts w:ascii="Times New Roman" w:hAnsi="Times New Roman" w:cs="Times New Roman"/>
          <w:color w:val="auto"/>
          <w:sz w:val="24"/>
          <w:szCs w:val="24"/>
        </w:rPr>
        <w:t>that supports the development of new algorithms in machine learning.</w:t>
      </w:r>
    </w:p>
    <w:sectPr w:rsidR="00D757F2" w:rsidRPr="00D757F2" w:rsidSect="00AD464F">
      <w:footerReference w:type="default" r:id="rId7"/>
      <w:pgSz w:w="11907" w:h="16839" w:code="9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4F27C" w14:textId="77777777" w:rsidR="009D5CD4" w:rsidRDefault="009D5CD4">
      <w:r>
        <w:separator/>
      </w:r>
    </w:p>
    <w:p w14:paraId="35573FC9" w14:textId="77777777" w:rsidR="009D5CD4" w:rsidRDefault="009D5CD4"/>
  </w:endnote>
  <w:endnote w:type="continuationSeparator" w:id="0">
    <w:p w14:paraId="26415CBC" w14:textId="77777777" w:rsidR="009D5CD4" w:rsidRDefault="009D5CD4">
      <w:r>
        <w:continuationSeparator/>
      </w:r>
    </w:p>
    <w:p w14:paraId="348F5C1C" w14:textId="77777777" w:rsidR="009D5CD4" w:rsidRDefault="009D5C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36A5A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15B56" w14:textId="77777777" w:rsidR="009D5CD4" w:rsidRDefault="009D5CD4">
      <w:r>
        <w:separator/>
      </w:r>
    </w:p>
    <w:p w14:paraId="0D89E33D" w14:textId="77777777" w:rsidR="009D5CD4" w:rsidRDefault="009D5CD4"/>
  </w:footnote>
  <w:footnote w:type="continuationSeparator" w:id="0">
    <w:p w14:paraId="7A5A1A93" w14:textId="77777777" w:rsidR="009D5CD4" w:rsidRDefault="009D5CD4">
      <w:r>
        <w:continuationSeparator/>
      </w:r>
    </w:p>
    <w:p w14:paraId="6DBA6EAA" w14:textId="77777777" w:rsidR="009D5CD4" w:rsidRDefault="009D5CD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E964D0"/>
    <w:multiLevelType w:val="hybridMultilevel"/>
    <w:tmpl w:val="8A905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224AC"/>
    <w:multiLevelType w:val="hybridMultilevel"/>
    <w:tmpl w:val="4A922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E2764"/>
    <w:multiLevelType w:val="hybridMultilevel"/>
    <w:tmpl w:val="AFDE6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7364E"/>
    <w:multiLevelType w:val="hybridMultilevel"/>
    <w:tmpl w:val="0F465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568BF"/>
    <w:multiLevelType w:val="hybridMultilevel"/>
    <w:tmpl w:val="818EB7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C40D4"/>
    <w:multiLevelType w:val="hybridMultilevel"/>
    <w:tmpl w:val="7A20B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680579">
    <w:abstractNumId w:val="1"/>
  </w:num>
  <w:num w:numId="2" w16cid:durableId="234167376">
    <w:abstractNumId w:val="0"/>
  </w:num>
  <w:num w:numId="3" w16cid:durableId="702632745">
    <w:abstractNumId w:val="3"/>
  </w:num>
  <w:num w:numId="4" w16cid:durableId="1145585603">
    <w:abstractNumId w:val="8"/>
  </w:num>
  <w:num w:numId="5" w16cid:durableId="2026134558">
    <w:abstractNumId w:val="4"/>
  </w:num>
  <w:num w:numId="6" w16cid:durableId="1087076596">
    <w:abstractNumId w:val="2"/>
  </w:num>
  <w:num w:numId="7" w16cid:durableId="917986290">
    <w:abstractNumId w:val="5"/>
  </w:num>
  <w:num w:numId="8" w16cid:durableId="993684081">
    <w:abstractNumId w:val="6"/>
  </w:num>
  <w:num w:numId="9" w16cid:durableId="1825392690">
    <w:abstractNumId w:val="9"/>
  </w:num>
  <w:num w:numId="10" w16cid:durableId="9526337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12"/>
    <w:rsid w:val="00050D03"/>
    <w:rsid w:val="0005620D"/>
    <w:rsid w:val="00097726"/>
    <w:rsid w:val="000D552F"/>
    <w:rsid w:val="000F312B"/>
    <w:rsid w:val="00177422"/>
    <w:rsid w:val="00192344"/>
    <w:rsid w:val="003A4764"/>
    <w:rsid w:val="003B567B"/>
    <w:rsid w:val="00426CA3"/>
    <w:rsid w:val="00466AA6"/>
    <w:rsid w:val="005054FA"/>
    <w:rsid w:val="00573AEA"/>
    <w:rsid w:val="00617D36"/>
    <w:rsid w:val="006327DF"/>
    <w:rsid w:val="00661202"/>
    <w:rsid w:val="00663FC7"/>
    <w:rsid w:val="006A2C3B"/>
    <w:rsid w:val="006A4EA4"/>
    <w:rsid w:val="007A6A97"/>
    <w:rsid w:val="00807843"/>
    <w:rsid w:val="009D5CD4"/>
    <w:rsid w:val="009D6A12"/>
    <w:rsid w:val="00A66B95"/>
    <w:rsid w:val="00AD464F"/>
    <w:rsid w:val="00BF547D"/>
    <w:rsid w:val="00C31219"/>
    <w:rsid w:val="00D62FA9"/>
    <w:rsid w:val="00D757F2"/>
    <w:rsid w:val="00D90AF3"/>
    <w:rsid w:val="00DC387F"/>
    <w:rsid w:val="00E458DB"/>
    <w:rsid w:val="00F10007"/>
    <w:rsid w:val="00F1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5B16E"/>
  <w15:chartTrackingRefBased/>
  <w15:docId w15:val="{9EDCD1E0-AF3F-8545-80C6-2069C5BE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3B567B"/>
    <w:pPr>
      <w:ind w:left="720"/>
      <w:contextualSpacing/>
    </w:pPr>
  </w:style>
  <w:style w:type="table" w:styleId="TableGrid">
    <w:name w:val="Table Grid"/>
    <w:basedOn w:val="TableNormal"/>
    <w:uiPriority w:val="39"/>
    <w:rsid w:val="00BF5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15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rique/Library/Containers/com.microsoft.Word/Data/Library/Application%20Support/Microsoft/Office/16.0/DTS/en-GB%7bC2C9088A-E003-6648-A1FE-4D69433CBB03%7d/%7bBB049E42-158D-CF4D-A8B5-5C02F6908A33%7dtf10002086_mac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{BB049E42-158D-CF4D-A8B5-5C02F6908A33}tf10002086_mac.dotx</Template>
  <TotalTime>123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Tarique Anwer</dc:creator>
  <cp:keywords/>
  <dc:description/>
  <cp:lastModifiedBy>Md. Tarique Anwer</cp:lastModifiedBy>
  <cp:revision>11</cp:revision>
  <dcterms:created xsi:type="dcterms:W3CDTF">2023-06-12T02:17:00Z</dcterms:created>
  <dcterms:modified xsi:type="dcterms:W3CDTF">2023-06-14T03:54:00Z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